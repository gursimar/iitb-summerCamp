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7BD" w:rsidRDefault="007137BD">
      <w:pPr>
        <w:pStyle w:val="Title"/>
        <w:rPr>
          <w:smallCaps w:val="0"/>
          <w:sz w:val="52"/>
        </w:rPr>
      </w:pPr>
    </w:p>
    <w:p w:rsidR="007137BD" w:rsidRDefault="007137BD">
      <w:pPr>
        <w:pStyle w:val="Title"/>
        <w:rPr>
          <w:smallCaps w:val="0"/>
          <w:sz w:val="52"/>
        </w:rPr>
      </w:pPr>
    </w:p>
    <w:p w:rsidR="007137BD" w:rsidRDefault="007137BD">
      <w:pPr>
        <w:pStyle w:val="Title"/>
        <w:rPr>
          <w:smallCaps w:val="0"/>
          <w:sz w:val="52"/>
        </w:rPr>
      </w:pPr>
    </w:p>
    <w:p w:rsidR="007137BD" w:rsidRDefault="007137BD">
      <w:pPr>
        <w:pStyle w:val="Title"/>
        <w:rPr>
          <w:smallCaps w:val="0"/>
          <w:sz w:val="52"/>
        </w:rPr>
      </w:pPr>
    </w:p>
    <w:p w:rsidR="007137BD" w:rsidRDefault="007137BD">
      <w:pPr>
        <w:pStyle w:val="Title"/>
        <w:rPr>
          <w:smallCaps w:val="0"/>
          <w:sz w:val="52"/>
        </w:rPr>
      </w:pPr>
    </w:p>
    <w:p w:rsidR="007137BD" w:rsidRDefault="007137BD">
      <w:pPr>
        <w:pStyle w:val="Title"/>
        <w:rPr>
          <w:smallCaps w:val="0"/>
          <w:sz w:val="52"/>
        </w:rPr>
      </w:pPr>
    </w:p>
    <w:p w:rsidR="007137BD" w:rsidRDefault="007137BD">
      <w:pPr>
        <w:pStyle w:val="Title"/>
        <w:rPr>
          <w:smallCaps w:val="0"/>
          <w:sz w:val="52"/>
        </w:rPr>
      </w:pPr>
    </w:p>
    <w:p w:rsidR="007137BD" w:rsidRDefault="007137BD">
      <w:pPr>
        <w:pStyle w:val="Title"/>
        <w:rPr>
          <w:smallCaps w:val="0"/>
          <w:sz w:val="52"/>
        </w:rPr>
      </w:pPr>
    </w:p>
    <w:p w:rsidR="007137BD" w:rsidRDefault="007137BD">
      <w:pPr>
        <w:pStyle w:val="Title"/>
        <w:rPr>
          <w:smallCaps w:val="0"/>
          <w:sz w:val="52"/>
        </w:rPr>
      </w:pPr>
    </w:p>
    <w:p w:rsidR="007137BD" w:rsidRDefault="007137BD">
      <w:pPr>
        <w:pStyle w:val="Title"/>
        <w:rPr>
          <w:smallCaps w:val="0"/>
          <w:sz w:val="52"/>
        </w:rPr>
      </w:pPr>
    </w:p>
    <w:p w:rsidR="007137BD" w:rsidRDefault="007137BD">
      <w:pPr>
        <w:pStyle w:val="Title"/>
        <w:rPr>
          <w:smallCaps w:val="0"/>
          <w:sz w:val="52"/>
        </w:rPr>
      </w:pPr>
    </w:p>
    <w:p w:rsidR="007137BD" w:rsidRDefault="007137BD">
      <w:pPr>
        <w:pStyle w:val="Title"/>
        <w:rPr>
          <w:smallCaps w:val="0"/>
          <w:sz w:val="52"/>
        </w:rPr>
      </w:pPr>
    </w:p>
    <w:p w:rsidR="007137BD" w:rsidRDefault="007137BD">
      <w:pPr>
        <w:pStyle w:val="Title"/>
        <w:rPr>
          <w:smallCaps w:val="0"/>
          <w:sz w:val="52"/>
        </w:rPr>
      </w:pPr>
    </w:p>
    <w:p w:rsidR="007137BD" w:rsidRDefault="007137BD">
      <w:pPr>
        <w:pStyle w:val="Title"/>
        <w:rPr>
          <w:smallCaps w:val="0"/>
          <w:sz w:val="52"/>
        </w:rPr>
      </w:pPr>
    </w:p>
    <w:p w:rsidR="007137BD" w:rsidRDefault="007137BD">
      <w:pPr>
        <w:pStyle w:val="Title"/>
        <w:rPr>
          <w:smallCaps w:val="0"/>
          <w:sz w:val="52"/>
        </w:rPr>
      </w:pPr>
    </w:p>
    <w:p w:rsidR="007137BD" w:rsidRDefault="007137BD">
      <w:pPr>
        <w:pStyle w:val="Title"/>
        <w:rPr>
          <w:smallCaps w:val="0"/>
          <w:sz w:val="52"/>
        </w:rPr>
      </w:pPr>
    </w:p>
    <w:p w:rsidR="007137BD" w:rsidRDefault="007137BD">
      <w:pPr>
        <w:pStyle w:val="Title"/>
        <w:rPr>
          <w:smallCaps w:val="0"/>
          <w:sz w:val="52"/>
        </w:rPr>
      </w:pPr>
    </w:p>
    <w:p w:rsidR="007137BD" w:rsidRDefault="007137BD">
      <w:pPr>
        <w:pStyle w:val="Title"/>
        <w:rPr>
          <w:smallCaps w:val="0"/>
          <w:sz w:val="52"/>
        </w:rPr>
      </w:pPr>
    </w:p>
    <w:p w:rsidR="007137BD" w:rsidRDefault="007137BD">
      <w:pPr>
        <w:pStyle w:val="Title"/>
        <w:rPr>
          <w:smallCaps w:val="0"/>
          <w:sz w:val="52"/>
        </w:rPr>
      </w:pPr>
    </w:p>
    <w:p w:rsidR="007137BD" w:rsidRDefault="007137BD">
      <w:pPr>
        <w:pStyle w:val="Title"/>
        <w:rPr>
          <w:smallCaps w:val="0"/>
          <w:sz w:val="52"/>
        </w:rPr>
      </w:pPr>
    </w:p>
    <w:p w:rsidR="007137BD" w:rsidRDefault="007137BD">
      <w:pPr>
        <w:pStyle w:val="Title"/>
        <w:rPr>
          <w:smallCaps w:val="0"/>
          <w:sz w:val="52"/>
        </w:rPr>
      </w:pPr>
    </w:p>
    <w:p w:rsidR="007E2CEC" w:rsidRPr="00384289" w:rsidRDefault="00CA3562">
      <w:pPr>
        <w:pStyle w:val="Title"/>
        <w:rPr>
          <w:smallCaps w:val="0"/>
          <w:sz w:val="52"/>
        </w:rPr>
      </w:pPr>
      <w:bookmarkStart w:id="0" w:name="_GoBack"/>
      <w:bookmarkEnd w:id="0"/>
      <w:r>
        <w:rPr>
          <w:smallCaps w:val="0"/>
          <w:sz w:val="52"/>
        </w:rPr>
        <w:lastRenderedPageBreak/>
        <w:t>Certificate</w:t>
      </w:r>
    </w:p>
    <w:p w:rsidR="007E2CEC" w:rsidRDefault="007E2CEC">
      <w:pPr>
        <w:pStyle w:val="Subtitle"/>
      </w:pPr>
    </w:p>
    <w:p w:rsidR="00195D0B" w:rsidRDefault="00195D0B">
      <w:pPr>
        <w:pStyle w:val="Subtitle"/>
      </w:pPr>
      <w:r>
        <w:rPr>
          <w:noProof/>
          <w:lang w:val="en-IN" w:eastAsia="en-IN"/>
        </w:rPr>
        <w:drawing>
          <wp:inline distT="0" distB="0" distL="0" distR="0" wp14:anchorId="79E9AE26" wp14:editId="14CAE0AB">
            <wp:extent cx="1956816" cy="187452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816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492" w:rsidRPr="00195D0B" w:rsidRDefault="00F46492" w:rsidP="00F46492">
      <w:pPr>
        <w:jc w:val="both"/>
        <w:rPr>
          <w:rFonts w:ascii="Constantia" w:hAnsi="Constantia"/>
          <w:sz w:val="36"/>
          <w:szCs w:val="36"/>
        </w:rPr>
      </w:pPr>
      <w:r w:rsidRPr="00195D0B">
        <w:rPr>
          <w:rFonts w:ascii="Constantia" w:hAnsi="Constantia"/>
          <w:sz w:val="36"/>
          <w:szCs w:val="36"/>
        </w:rPr>
        <w:t>This is to certify that the project work title</w:t>
      </w:r>
      <w:r w:rsidR="00195D0B" w:rsidRPr="00195D0B">
        <w:rPr>
          <w:rFonts w:ascii="Constantia" w:hAnsi="Constantia"/>
          <w:sz w:val="36"/>
          <w:szCs w:val="36"/>
        </w:rPr>
        <w:t>d</w:t>
      </w:r>
      <w:r w:rsidRPr="00195D0B">
        <w:rPr>
          <w:rFonts w:ascii="Constantia" w:hAnsi="Constantia"/>
          <w:sz w:val="36"/>
          <w:szCs w:val="36"/>
        </w:rPr>
        <w:t xml:space="preserve"> “</w:t>
      </w:r>
      <w:r w:rsidRPr="00195D0B">
        <w:rPr>
          <w:rFonts w:ascii="Constantia" w:hAnsi="Constantia"/>
          <w:b/>
          <w:sz w:val="36"/>
          <w:szCs w:val="36"/>
        </w:rPr>
        <w:t>Mathematical modeling with applications</w:t>
      </w:r>
      <w:r w:rsidR="00366FCB" w:rsidRPr="00195D0B">
        <w:rPr>
          <w:rFonts w:ascii="Constantia" w:hAnsi="Constantia"/>
          <w:b/>
          <w:sz w:val="36"/>
          <w:szCs w:val="36"/>
        </w:rPr>
        <w:t xml:space="preserve"> in problems</w:t>
      </w:r>
      <w:r w:rsidR="00195D0B" w:rsidRPr="00195D0B">
        <w:rPr>
          <w:rFonts w:ascii="Constantia" w:hAnsi="Constantia"/>
          <w:b/>
          <w:sz w:val="36"/>
          <w:szCs w:val="36"/>
        </w:rPr>
        <w:t xml:space="preserve"> of</w:t>
      </w:r>
      <w:r w:rsidRPr="00195D0B">
        <w:rPr>
          <w:rFonts w:ascii="Constantia" w:hAnsi="Constantia"/>
          <w:b/>
          <w:sz w:val="36"/>
          <w:szCs w:val="36"/>
        </w:rPr>
        <w:t xml:space="preserve"> Physics and Mathematics</w:t>
      </w:r>
      <w:r w:rsidRPr="00195D0B">
        <w:rPr>
          <w:rFonts w:ascii="Constantia" w:hAnsi="Constantia"/>
          <w:sz w:val="36"/>
          <w:szCs w:val="36"/>
        </w:rPr>
        <w:t xml:space="preserve">” has been successfully carried out by </w:t>
      </w:r>
      <w:r w:rsidR="00366FCB" w:rsidRPr="00195D0B">
        <w:rPr>
          <w:rFonts w:ascii="Constantia" w:hAnsi="Constantia"/>
          <w:sz w:val="36"/>
          <w:szCs w:val="36"/>
        </w:rPr>
        <w:t>Gursimran singh,</w:t>
      </w:r>
      <w:r w:rsidRPr="00195D0B">
        <w:rPr>
          <w:rFonts w:ascii="Constantia" w:hAnsi="Constantia"/>
          <w:sz w:val="36"/>
          <w:szCs w:val="36"/>
        </w:rPr>
        <w:t xml:space="preserve"> student of B.E </w:t>
      </w:r>
      <w:r w:rsidR="00366FCB" w:rsidRPr="00195D0B">
        <w:rPr>
          <w:rFonts w:ascii="Constantia" w:hAnsi="Constantia"/>
          <w:sz w:val="36"/>
          <w:szCs w:val="36"/>
        </w:rPr>
        <w:t>Computer Science and Engineering</w:t>
      </w:r>
      <w:r w:rsidRPr="00195D0B">
        <w:rPr>
          <w:rFonts w:ascii="Constantia" w:hAnsi="Constantia"/>
          <w:sz w:val="36"/>
          <w:szCs w:val="36"/>
        </w:rPr>
        <w:t xml:space="preserve">, </w:t>
      </w:r>
      <w:r w:rsidR="00366FCB" w:rsidRPr="00195D0B">
        <w:rPr>
          <w:rFonts w:ascii="Constantia" w:hAnsi="Constantia"/>
          <w:sz w:val="36"/>
          <w:szCs w:val="36"/>
        </w:rPr>
        <w:t>Thapar univerity</w:t>
      </w:r>
      <w:r w:rsidRPr="00195D0B">
        <w:rPr>
          <w:rFonts w:ascii="Constantia" w:hAnsi="Constantia"/>
          <w:sz w:val="36"/>
          <w:szCs w:val="36"/>
        </w:rPr>
        <w:t>,</w:t>
      </w:r>
      <w:r w:rsidR="00366FCB" w:rsidRPr="00195D0B">
        <w:rPr>
          <w:rFonts w:ascii="Constantia" w:hAnsi="Constantia"/>
          <w:sz w:val="36"/>
          <w:szCs w:val="36"/>
        </w:rPr>
        <w:t xml:space="preserve"> Patiala</w:t>
      </w:r>
      <w:r w:rsidRPr="00195D0B">
        <w:rPr>
          <w:rFonts w:ascii="Constantia" w:hAnsi="Constantia"/>
          <w:sz w:val="36"/>
          <w:szCs w:val="36"/>
        </w:rPr>
        <w:t xml:space="preserve"> under the “KVPY Summer Camp 2011” from </w:t>
      </w:r>
      <w:r w:rsidR="00366FCB" w:rsidRPr="00195D0B">
        <w:rPr>
          <w:rFonts w:ascii="Constantia" w:hAnsi="Constantia"/>
          <w:sz w:val="36"/>
          <w:szCs w:val="36"/>
        </w:rPr>
        <w:t>June</w:t>
      </w:r>
      <w:r w:rsidRPr="00195D0B">
        <w:rPr>
          <w:rFonts w:ascii="Constantia" w:hAnsi="Constantia"/>
          <w:sz w:val="36"/>
          <w:szCs w:val="36"/>
        </w:rPr>
        <w:t xml:space="preserve"> </w:t>
      </w:r>
      <w:r w:rsidR="00366FCB" w:rsidRPr="00195D0B">
        <w:rPr>
          <w:rFonts w:ascii="Constantia" w:hAnsi="Constantia"/>
          <w:sz w:val="36"/>
          <w:szCs w:val="36"/>
        </w:rPr>
        <w:t>2</w:t>
      </w:r>
      <w:r w:rsidRPr="00195D0B">
        <w:rPr>
          <w:rFonts w:ascii="Constantia" w:hAnsi="Constantia"/>
          <w:sz w:val="36"/>
          <w:szCs w:val="36"/>
        </w:rPr>
        <w:t xml:space="preserve"> to July </w:t>
      </w:r>
      <w:r w:rsidR="00366FCB" w:rsidRPr="00195D0B">
        <w:rPr>
          <w:rFonts w:ascii="Constantia" w:hAnsi="Constantia"/>
          <w:sz w:val="36"/>
          <w:szCs w:val="36"/>
        </w:rPr>
        <w:t>13</w:t>
      </w:r>
      <w:r w:rsidRPr="00195D0B">
        <w:rPr>
          <w:rFonts w:ascii="Constantia" w:hAnsi="Constantia"/>
          <w:sz w:val="36"/>
          <w:szCs w:val="36"/>
        </w:rPr>
        <w:t xml:space="preserve"> 2011, under the guidance of Prof. </w:t>
      </w:r>
      <w:r w:rsidR="00366FCB" w:rsidRPr="00195D0B">
        <w:rPr>
          <w:rFonts w:ascii="Constantia" w:hAnsi="Constantia"/>
          <w:sz w:val="36"/>
          <w:szCs w:val="36"/>
        </w:rPr>
        <w:t>K G Suresh</w:t>
      </w:r>
      <w:r w:rsidRPr="00195D0B">
        <w:rPr>
          <w:rFonts w:ascii="Constantia" w:hAnsi="Constantia"/>
          <w:sz w:val="36"/>
          <w:szCs w:val="36"/>
        </w:rPr>
        <w:t xml:space="preserve">, </w:t>
      </w:r>
      <w:r w:rsidR="00366FCB" w:rsidRPr="00195D0B">
        <w:rPr>
          <w:rFonts w:ascii="Constantia" w:hAnsi="Constantia"/>
          <w:sz w:val="36"/>
          <w:szCs w:val="36"/>
        </w:rPr>
        <w:t>Physics Department</w:t>
      </w:r>
      <w:r w:rsidRPr="00195D0B">
        <w:rPr>
          <w:rFonts w:ascii="Constantia" w:hAnsi="Constantia"/>
          <w:sz w:val="36"/>
          <w:szCs w:val="36"/>
        </w:rPr>
        <w:t>, IIT Bombay.</w:t>
      </w:r>
    </w:p>
    <w:p w:rsidR="00F46492" w:rsidRDefault="00F46492" w:rsidP="00F46492">
      <w:pPr>
        <w:rPr>
          <w:rFonts w:ascii="FreeSans" w:hAnsi="FreeSans"/>
        </w:rPr>
      </w:pPr>
    </w:p>
    <w:p w:rsidR="00366FCB" w:rsidRDefault="00366FCB" w:rsidP="00F46492"/>
    <w:p w:rsidR="00366FCB" w:rsidRDefault="00195D0B">
      <w:pPr>
        <w:spacing w:after="2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19B326" wp14:editId="62FA8707">
                <wp:simplePos x="0" y="0"/>
                <wp:positionH relativeFrom="column">
                  <wp:posOffset>3683635</wp:posOffset>
                </wp:positionH>
                <wp:positionV relativeFrom="paragraph">
                  <wp:posOffset>744855</wp:posOffset>
                </wp:positionV>
                <wp:extent cx="2414905" cy="1181100"/>
                <wp:effectExtent l="0" t="0" r="4445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490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6FCB" w:rsidRDefault="00366FCB" w:rsidP="00366FCB">
                            <w:r>
                              <w:rPr>
                                <w:rFonts w:ascii="Constantia" w:hAnsi="Constantia"/>
                                <w:sz w:val="36"/>
                              </w:rPr>
                              <w:t>Prof. K G Suresh</w:t>
                            </w:r>
                            <w:r w:rsidRPr="007F6615">
                              <w:rPr>
                                <w:rFonts w:ascii="Constantia" w:hAnsi="Constantia"/>
                                <w:sz w:val="36"/>
                              </w:rPr>
                              <w:br/>
                            </w:r>
                            <w:r>
                              <w:rPr>
                                <w:rFonts w:ascii="Constantia" w:hAnsi="Constantia"/>
                                <w:sz w:val="36"/>
                              </w:rPr>
                              <w:t>Physics</w:t>
                            </w:r>
                            <w:r w:rsidRPr="007F6615">
                              <w:rPr>
                                <w:rFonts w:ascii="Constantia" w:hAnsi="Constantia"/>
                                <w:sz w:val="36"/>
                              </w:rPr>
                              <w:t xml:space="preserve"> Department</w:t>
                            </w:r>
                            <w:r w:rsidRPr="007F6615">
                              <w:rPr>
                                <w:rFonts w:ascii="Constantia" w:hAnsi="Constantia"/>
                                <w:sz w:val="36"/>
                              </w:rPr>
                              <w:br/>
                              <w:t>IIT Bombay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="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90.05pt;margin-top:58.65pt;width:190.15pt;height:93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" stroked="f">
                <v:textbox style="mso-fit-shape-to-text:t">
                  <w:txbxContent>
                    <w:p w:rsidR="00366FCB" w:rsidRDefault="00366FCB" w:rsidP="00366FCB">
                      <w:r>
                        <w:rPr>
                          <w:rFonts w:ascii="Constantia" w:hAnsi="Constantia"/>
                          <w:sz w:val="36"/>
                        </w:rPr>
                        <w:t>Prof. K G Suresh</w:t>
                      </w:r>
                      <w:r w:rsidRPr="007F6615">
                        <w:rPr>
                          <w:rFonts w:ascii="Constantia" w:hAnsi="Constantia"/>
                          <w:sz w:val="36"/>
                        </w:rPr>
                        <w:br/>
                      </w:r>
                      <w:r>
                        <w:rPr>
                          <w:rFonts w:ascii="Constantia" w:hAnsi="Constantia"/>
                          <w:sz w:val="36"/>
                        </w:rPr>
                        <w:t>Physics</w:t>
                      </w:r>
                      <w:r w:rsidRPr="007F6615">
                        <w:rPr>
                          <w:rFonts w:ascii="Constantia" w:hAnsi="Constantia"/>
                          <w:sz w:val="36"/>
                        </w:rPr>
                        <w:t xml:space="preserve"> Department</w:t>
                      </w:r>
                      <w:r w:rsidRPr="007F6615">
                        <w:rPr>
                          <w:rFonts w:ascii="Constantia" w:hAnsi="Constantia"/>
                          <w:sz w:val="36"/>
                        </w:rPr>
                        <w:br/>
                        <w:t>IIT Bombay</w:t>
                      </w:r>
                    </w:p>
                  </w:txbxContent>
                </v:textbox>
              </v:shape>
            </w:pict>
          </mc:Fallback>
        </mc:AlternateContent>
      </w:r>
      <w:r w:rsidR="00366FCB">
        <w:br w:type="page"/>
      </w:r>
    </w:p>
    <w:p w:rsidR="00CA3562" w:rsidRPr="00CA3562" w:rsidRDefault="00CA3562" w:rsidP="00CA3562">
      <w:pPr>
        <w:pStyle w:val="Title"/>
        <w:jc w:val="left"/>
        <w:rPr>
          <w:smallCaps w:val="0"/>
          <w:sz w:val="40"/>
        </w:rPr>
      </w:pPr>
      <w:r>
        <w:rPr>
          <w:smallCaps w:val="0"/>
          <w:sz w:val="40"/>
        </w:rPr>
        <w:lastRenderedPageBreak/>
        <w:t>Index</w:t>
      </w:r>
    </w:p>
    <w:p w:rsidR="00CA3562" w:rsidRPr="00D6658D" w:rsidRDefault="00CA3562" w:rsidP="00CA3562">
      <w:pPr>
        <w:rPr>
          <w:b/>
        </w:rPr>
      </w:pPr>
    </w:p>
    <w:p w:rsidR="005822E2" w:rsidRDefault="005822E2" w:rsidP="00CA3562">
      <w:r>
        <w:t>Model</w:t>
      </w:r>
    </w:p>
    <w:p w:rsidR="00CA3562" w:rsidRDefault="005822E2" w:rsidP="005822E2">
      <w:pPr>
        <w:ind w:firstLine="720"/>
      </w:pPr>
      <w:r>
        <w:t>What is a model?</w:t>
      </w:r>
    </w:p>
    <w:p w:rsidR="005822E2" w:rsidRDefault="005822E2" w:rsidP="005822E2">
      <w:pPr>
        <w:ind w:firstLine="720"/>
      </w:pPr>
      <w:r>
        <w:t>Why to model?</w:t>
      </w:r>
    </w:p>
    <w:p w:rsidR="00275AD9" w:rsidRDefault="005822E2" w:rsidP="00CA3562">
      <w:r>
        <w:t>Mathematical modelling</w:t>
      </w:r>
    </w:p>
    <w:p w:rsidR="005822E2" w:rsidRDefault="005822E2" w:rsidP="00CA3562">
      <w:r>
        <w:tab/>
        <w:t>Computer simulations</w:t>
      </w:r>
    </w:p>
    <w:p w:rsidR="005822E2" w:rsidRDefault="005822E2" w:rsidP="00CA3562">
      <w:r>
        <w:tab/>
        <w:t>Environment for simulaions</w:t>
      </w:r>
    </w:p>
    <w:p w:rsidR="00275AD9" w:rsidRDefault="00275AD9" w:rsidP="00CA3562">
      <w:r>
        <w:t>Static system</w:t>
      </w:r>
    </w:p>
    <w:p w:rsidR="00275AD9" w:rsidRDefault="00275AD9" w:rsidP="00275AD9">
      <w:r>
        <w:tab/>
      </w:r>
      <w:r>
        <w:tab/>
      </w:r>
      <w:r>
        <w:tab/>
        <w:t>Numerical analysis</w:t>
      </w:r>
      <w:r>
        <w:tab/>
      </w:r>
    </w:p>
    <w:p w:rsidR="00275AD9" w:rsidRDefault="00275AD9" w:rsidP="00275AD9">
      <w:r>
        <w:tab/>
      </w:r>
      <w:r>
        <w:tab/>
      </w:r>
      <w:r>
        <w:tab/>
      </w:r>
      <w:r>
        <w:tab/>
        <w:t>Newton raphson</w:t>
      </w:r>
    </w:p>
    <w:p w:rsidR="00275AD9" w:rsidRDefault="00275AD9" w:rsidP="00275AD9">
      <w:r>
        <w:tab/>
      </w:r>
      <w:r>
        <w:tab/>
      </w:r>
      <w:r>
        <w:tab/>
      </w:r>
      <w:r>
        <w:tab/>
        <w:t>Secant</w:t>
      </w:r>
    </w:p>
    <w:p w:rsidR="00275AD9" w:rsidRDefault="00275AD9" w:rsidP="00275AD9">
      <w:r>
        <w:tab/>
      </w:r>
      <w:r>
        <w:tab/>
      </w:r>
      <w:r>
        <w:tab/>
      </w:r>
      <w:r>
        <w:tab/>
      </w:r>
      <w:r>
        <w:tab/>
        <w:t>Regula falsi method</w:t>
      </w:r>
    </w:p>
    <w:p w:rsidR="00275AD9" w:rsidRDefault="00275AD9" w:rsidP="00275AD9">
      <w:r>
        <w:tab/>
      </w:r>
      <w:r>
        <w:tab/>
      </w:r>
      <w:r>
        <w:tab/>
      </w:r>
      <w:r>
        <w:tab/>
      </w:r>
      <w:r>
        <w:tab/>
        <w:t>Euler</w:t>
      </w:r>
    </w:p>
    <w:p w:rsidR="00CA3562" w:rsidRDefault="00275AD9" w:rsidP="00275AD9">
      <w:pPr>
        <w:ind w:left="2880" w:firstLine="720"/>
      </w:pPr>
      <w:r>
        <w:t>Newton quadrature</w:t>
      </w:r>
      <w:r w:rsidR="00CA3562">
        <w:tab/>
      </w:r>
    </w:p>
    <w:p w:rsidR="005822E2" w:rsidRDefault="005822E2" w:rsidP="005822E2">
      <w:r>
        <w:tab/>
      </w:r>
      <w:r>
        <w:tab/>
      </w:r>
      <w:r>
        <w:tab/>
        <w:t>Magnetic field of a line</w:t>
      </w:r>
    </w:p>
    <w:p w:rsidR="005822E2" w:rsidRDefault="005822E2" w:rsidP="005822E2">
      <w:r>
        <w:tab/>
      </w:r>
      <w:r>
        <w:tab/>
      </w:r>
      <w:r>
        <w:tab/>
        <w:t>Taylor polynomials</w:t>
      </w:r>
    </w:p>
    <w:p w:rsidR="00CA3562" w:rsidRDefault="00CA3562" w:rsidP="00CA3562">
      <w:r>
        <w:t>Dynamical systems</w:t>
      </w:r>
    </w:p>
    <w:p w:rsidR="00CA3562" w:rsidRDefault="00CA3562" w:rsidP="00CA3562">
      <w:r>
        <w:tab/>
        <w:t>Deterministic</w:t>
      </w:r>
      <w:r w:rsidR="00675290">
        <w:t xml:space="preserve"> </w:t>
      </w:r>
    </w:p>
    <w:p w:rsidR="00CA3562" w:rsidRDefault="00CA3562" w:rsidP="00675290">
      <w:r>
        <w:tab/>
      </w:r>
      <w:r>
        <w:tab/>
        <w:t>Ball projectile</w:t>
      </w:r>
      <w:r w:rsidR="00675290">
        <w:t xml:space="preserve"> /ODE</w:t>
      </w:r>
    </w:p>
    <w:p w:rsidR="00CA3562" w:rsidRDefault="00675290" w:rsidP="00CA3562">
      <w:r>
        <w:tab/>
      </w:r>
      <w:r>
        <w:tab/>
      </w:r>
      <w:r w:rsidR="00CA3562">
        <w:t>Particle in magnetic field</w:t>
      </w:r>
    </w:p>
    <w:p w:rsidR="00CA3562" w:rsidRDefault="00675290" w:rsidP="00CA3562">
      <w:r>
        <w:tab/>
      </w:r>
      <w:r>
        <w:tab/>
      </w:r>
      <w:r w:rsidR="00CA3562">
        <w:t>Particle in electric field</w:t>
      </w:r>
    </w:p>
    <w:p w:rsidR="00CA3562" w:rsidRDefault="00675290" w:rsidP="00CA3562">
      <w:r>
        <w:tab/>
      </w:r>
      <w:r>
        <w:tab/>
      </w:r>
      <w:r w:rsidR="00CA3562">
        <w:t>PDEs</w:t>
      </w:r>
    </w:p>
    <w:p w:rsidR="00CA3562" w:rsidRDefault="00CA3562" w:rsidP="00CA3562">
      <w:r>
        <w:tab/>
      </w:r>
      <w:r w:rsidR="00275AD9">
        <w:t>Deterministic choas</w:t>
      </w:r>
    </w:p>
    <w:p w:rsidR="00CA3562" w:rsidRDefault="00CA3562" w:rsidP="00CA3562">
      <w:r>
        <w:tab/>
      </w:r>
      <w:r>
        <w:tab/>
        <w:t>Lorentz attractor</w:t>
      </w:r>
    </w:p>
    <w:p w:rsidR="00CA3562" w:rsidRDefault="00CA3562" w:rsidP="00CA3562">
      <w:r>
        <w:tab/>
      </w:r>
      <w:r>
        <w:tab/>
        <w:t>Complex dynamics</w:t>
      </w:r>
    </w:p>
    <w:p w:rsidR="00CA3562" w:rsidRDefault="00CA3562" w:rsidP="00CA3562">
      <w:r>
        <w:tab/>
      </w:r>
      <w:r>
        <w:tab/>
      </w:r>
      <w:r>
        <w:tab/>
        <w:t>Fractels</w:t>
      </w:r>
    </w:p>
    <w:p w:rsidR="00CA3562" w:rsidRDefault="00CA3562" w:rsidP="00CA3562">
      <w:r>
        <w:tab/>
      </w:r>
      <w:r>
        <w:tab/>
      </w:r>
      <w:r>
        <w:tab/>
      </w:r>
      <w:r>
        <w:tab/>
        <w:t>Iterated functions</w:t>
      </w:r>
    </w:p>
    <w:p w:rsidR="00CA3562" w:rsidRDefault="00CA3562" w:rsidP="00CA3562">
      <w:r>
        <w:lastRenderedPageBreak/>
        <w:tab/>
      </w:r>
      <w:r>
        <w:tab/>
      </w:r>
      <w:r>
        <w:tab/>
      </w:r>
      <w:r>
        <w:tab/>
        <w:t>Manderbrot set</w:t>
      </w:r>
    </w:p>
    <w:p w:rsidR="00CA3562" w:rsidRDefault="00CA3562" w:rsidP="00CA3562">
      <w:r>
        <w:tab/>
      </w:r>
      <w:r>
        <w:tab/>
      </w:r>
      <w:r>
        <w:tab/>
      </w:r>
      <w:r>
        <w:tab/>
        <w:t>Julia set</w:t>
      </w:r>
    </w:p>
    <w:p w:rsidR="00CA3562" w:rsidRDefault="00CA3562" w:rsidP="00CA3562">
      <w:r>
        <w:tab/>
      </w:r>
      <w:r>
        <w:tab/>
      </w:r>
      <w:r>
        <w:tab/>
      </w:r>
      <w:r>
        <w:tab/>
      </w:r>
      <w:r>
        <w:tab/>
        <w:t>Chaos</w:t>
      </w:r>
    </w:p>
    <w:p w:rsidR="00CA3562" w:rsidRDefault="00CA3562" w:rsidP="00CA3562">
      <w:r>
        <w:tab/>
      </w:r>
      <w:r>
        <w:tab/>
      </w:r>
      <w:r>
        <w:tab/>
      </w:r>
      <w:r>
        <w:tab/>
      </w:r>
      <w:r>
        <w:tab/>
        <w:t>Random number generator</w:t>
      </w:r>
    </w:p>
    <w:p w:rsidR="00CA3562" w:rsidRDefault="00CA3562" w:rsidP="00CA3562">
      <w:r>
        <w:tab/>
      </w:r>
      <w:r>
        <w:tab/>
      </w:r>
      <w:r>
        <w:tab/>
      </w:r>
      <w:r>
        <w:tab/>
        <w:t>Newton fractels</w:t>
      </w:r>
    </w:p>
    <w:p w:rsidR="00CA3562" w:rsidRDefault="00CA3562" w:rsidP="00CA3562">
      <w:r>
        <w:tab/>
      </w:r>
      <w:r>
        <w:tab/>
        <w:t>Sapinski triangle</w:t>
      </w:r>
    </w:p>
    <w:p w:rsidR="005C335E" w:rsidRDefault="005C335E" w:rsidP="005C335E">
      <w:pPr>
        <w:ind w:firstLine="720"/>
        <w:rPr>
          <w:b/>
        </w:rPr>
      </w:pPr>
      <w:r w:rsidRPr="002D3114">
        <w:rPr>
          <w:b/>
        </w:rPr>
        <w:t xml:space="preserve">Stochastic </w:t>
      </w:r>
      <w:r>
        <w:rPr>
          <w:b/>
        </w:rPr>
        <w:t>systems</w:t>
      </w:r>
    </w:p>
    <w:p w:rsidR="005C335E" w:rsidRDefault="005C335E" w:rsidP="005C335E">
      <w:pPr>
        <w:ind w:left="720" w:firstLine="720"/>
        <w:rPr>
          <w:b/>
        </w:rPr>
      </w:pPr>
      <w:r>
        <w:rPr>
          <w:b/>
        </w:rPr>
        <w:t>Stochastic processes</w:t>
      </w:r>
    </w:p>
    <w:p w:rsidR="005C335E" w:rsidRPr="00E128F1" w:rsidRDefault="005C335E" w:rsidP="005C335E">
      <w:pPr>
        <w:ind w:left="720" w:firstLine="720"/>
        <w:rPr>
          <w:b/>
        </w:rPr>
      </w:pPr>
      <w:r w:rsidRPr="00E128F1">
        <w:rPr>
          <w:b/>
        </w:rPr>
        <w:t>Computer Simulations of random processes</w:t>
      </w:r>
      <w:r>
        <w:rPr>
          <w:b/>
        </w:rPr>
        <w:t xml:space="preserve"> and computational statistics</w:t>
      </w:r>
    </w:p>
    <w:p w:rsidR="005C335E" w:rsidRPr="005E6A90" w:rsidRDefault="005C335E" w:rsidP="005C335E">
      <w:pPr>
        <w:ind w:left="720" w:firstLine="720"/>
        <w:rPr>
          <w:b/>
        </w:rPr>
      </w:pPr>
      <w:r w:rsidRPr="005E6A90">
        <w:rPr>
          <w:b/>
        </w:rPr>
        <w:t>Stochastic model</w:t>
      </w:r>
    </w:p>
    <w:p w:rsidR="005C335E" w:rsidRPr="00E87DBD" w:rsidRDefault="005C335E" w:rsidP="005C335E">
      <w:pPr>
        <w:ind w:firstLine="720"/>
        <w:rPr>
          <w:b/>
        </w:rPr>
      </w:pPr>
      <w:r w:rsidRPr="00E87DBD">
        <w:rPr>
          <w:b/>
        </w:rPr>
        <w:t>Random experiment in computers</w:t>
      </w:r>
    </w:p>
    <w:p w:rsidR="005C335E" w:rsidRPr="00C116CD" w:rsidRDefault="005C335E" w:rsidP="005C335E">
      <w:pPr>
        <w:ind w:firstLine="720"/>
        <w:rPr>
          <w:b/>
        </w:rPr>
      </w:pPr>
      <w:r w:rsidRPr="00C116CD">
        <w:rPr>
          <w:b/>
        </w:rPr>
        <w:t>Experiment: Flipping the coin 100 times</w:t>
      </w:r>
    </w:p>
    <w:p w:rsidR="005C335E" w:rsidRPr="005A23B6" w:rsidRDefault="005C335E" w:rsidP="005C335E">
      <w:pPr>
        <w:ind w:firstLine="720"/>
        <w:rPr>
          <w:b/>
        </w:rPr>
      </w:pPr>
      <w:r w:rsidRPr="005A23B6">
        <w:rPr>
          <w:b/>
        </w:rPr>
        <w:t>Random walk</w:t>
      </w:r>
    </w:p>
    <w:p w:rsidR="005C335E" w:rsidRPr="00F874CF" w:rsidRDefault="005C335E" w:rsidP="005C335E">
      <w:pPr>
        <w:ind w:left="720" w:firstLine="720"/>
        <w:rPr>
          <w:b/>
        </w:rPr>
      </w:pPr>
      <w:r w:rsidRPr="00F874CF">
        <w:rPr>
          <w:b/>
        </w:rPr>
        <w:t>Biased random walks</w:t>
      </w:r>
    </w:p>
    <w:p w:rsidR="005C335E" w:rsidRPr="00517584" w:rsidRDefault="00F20BDB" w:rsidP="00F20BDB">
      <w:pPr>
        <w:ind w:left="720" w:firstLine="720"/>
        <w:rPr>
          <w:b/>
        </w:rPr>
      </w:pPr>
      <w:r w:rsidRPr="0029007D">
        <w:rPr>
          <w:b/>
        </w:rPr>
        <w:t xml:space="preserve">Random walks: </w:t>
      </w:r>
      <w:r>
        <w:rPr>
          <w:b/>
        </w:rPr>
        <w:t xml:space="preserve"> Some more things to analyze</w:t>
      </w:r>
    </w:p>
    <w:p w:rsidR="00CA3562" w:rsidRDefault="00CA3562" w:rsidP="00CA3562"/>
    <w:p w:rsidR="00CA3562" w:rsidRDefault="00CA3562" w:rsidP="00CA3562">
      <w:r>
        <w:t>Physics</w:t>
      </w:r>
    </w:p>
    <w:p w:rsidR="00CA3562" w:rsidRDefault="00CA3562" w:rsidP="00CA3562">
      <w:r>
        <w:tab/>
        <w:t>Condensed matter physics</w:t>
      </w:r>
    </w:p>
    <w:p w:rsidR="00CA3562" w:rsidRDefault="00CA3562" w:rsidP="00CA3562">
      <w:r>
        <w:tab/>
      </w:r>
      <w:r>
        <w:tab/>
        <w:t>Magneto caloric effect and adiabetic demagnetisation</w:t>
      </w:r>
    </w:p>
    <w:p w:rsidR="00CA3562" w:rsidRDefault="00CA3562" w:rsidP="00CA3562">
      <w:r>
        <w:tab/>
      </w:r>
      <w:r>
        <w:tab/>
      </w:r>
      <w:r>
        <w:tab/>
        <w:t>Explanation</w:t>
      </w:r>
    </w:p>
    <w:p w:rsidR="00CA3562" w:rsidRDefault="00CA3562" w:rsidP="00CA3562">
      <w:r>
        <w:tab/>
      </w:r>
      <w:r>
        <w:tab/>
      </w:r>
      <w:r>
        <w:tab/>
        <w:t>What to do in this</w:t>
      </w:r>
    </w:p>
    <w:p w:rsidR="00675290" w:rsidRDefault="00675290" w:rsidP="00CA3562"/>
    <w:p w:rsidR="00CA3562" w:rsidRDefault="00CA3562" w:rsidP="00CA3562">
      <w:r>
        <w:tab/>
      </w:r>
      <w:r>
        <w:tab/>
        <w:t>Data – using magnetometer</w:t>
      </w:r>
    </w:p>
    <w:p w:rsidR="00CA3562" w:rsidRDefault="00CA3562" w:rsidP="00CA3562">
      <w:r>
        <w:tab/>
      </w:r>
      <w:r>
        <w:tab/>
      </w:r>
      <w:r>
        <w:tab/>
        <w:t>Data analysis</w:t>
      </w:r>
    </w:p>
    <w:p w:rsidR="00CA3562" w:rsidRDefault="00CA3562" w:rsidP="00CA3562">
      <w:r>
        <w:tab/>
      </w:r>
      <w:r>
        <w:tab/>
      </w:r>
      <w:r>
        <w:tab/>
        <w:t>Plotting in matlab</w:t>
      </w:r>
    </w:p>
    <w:p w:rsidR="00CA3562" w:rsidRDefault="00CA3562" w:rsidP="00CA3562">
      <w:r>
        <w:tab/>
      </w:r>
      <w:r>
        <w:tab/>
      </w:r>
      <w:r>
        <w:tab/>
        <w:t>Curve fitting…</w:t>
      </w:r>
    </w:p>
    <w:p w:rsidR="00CA3562" w:rsidRDefault="00CA3562" w:rsidP="00CA3562">
      <w:r>
        <w:tab/>
      </w:r>
      <w:r>
        <w:tab/>
      </w:r>
      <w:r>
        <w:tab/>
      </w:r>
    </w:p>
    <w:p w:rsidR="00366FCB" w:rsidRDefault="00366FCB" w:rsidP="00F46492"/>
    <w:p w:rsidR="00366FCB" w:rsidRDefault="00366FCB">
      <w:pPr>
        <w:spacing w:after="200"/>
      </w:pPr>
      <w:r>
        <w:br w:type="page"/>
      </w:r>
    </w:p>
    <w:p w:rsidR="00CA3562" w:rsidRPr="00CA3562" w:rsidRDefault="00CA3562" w:rsidP="00CA3562">
      <w:pPr>
        <w:pStyle w:val="Title"/>
        <w:jc w:val="left"/>
        <w:rPr>
          <w:smallCaps w:val="0"/>
          <w:sz w:val="40"/>
        </w:rPr>
      </w:pPr>
      <w:r>
        <w:rPr>
          <w:smallCaps w:val="0"/>
          <w:sz w:val="40"/>
        </w:rPr>
        <w:lastRenderedPageBreak/>
        <w:t>Acknowledgements</w:t>
      </w:r>
    </w:p>
    <w:p w:rsidR="007A3A64" w:rsidRDefault="007A3A64" w:rsidP="007A3A64">
      <w:pPr>
        <w:rPr>
          <w:rFonts w:asciiTheme="majorHAnsi" w:hAnsiTheme="majorHAnsi"/>
          <w:sz w:val="28"/>
          <w:szCs w:val="28"/>
          <w:lang w:eastAsia="ja-JP"/>
        </w:rPr>
      </w:pPr>
    </w:p>
    <w:p w:rsidR="00CA3562" w:rsidRDefault="007A3A64" w:rsidP="00CA3562">
      <w:pPr>
        <w:jc w:val="both"/>
        <w:rPr>
          <w:rFonts w:asciiTheme="majorHAnsi" w:hAnsiTheme="majorHAnsi"/>
          <w:sz w:val="28"/>
          <w:szCs w:val="28"/>
          <w:lang w:eastAsia="ja-JP"/>
        </w:rPr>
      </w:pPr>
      <w:r>
        <w:rPr>
          <w:rFonts w:asciiTheme="majorHAnsi" w:hAnsiTheme="majorHAnsi"/>
          <w:sz w:val="28"/>
          <w:szCs w:val="28"/>
          <w:lang w:eastAsia="ja-JP"/>
        </w:rPr>
        <w:t xml:space="preserve">First of all, </w:t>
      </w:r>
      <w:r w:rsidRPr="00341213">
        <w:rPr>
          <w:rFonts w:asciiTheme="majorHAnsi" w:hAnsiTheme="majorHAnsi"/>
          <w:sz w:val="28"/>
          <w:szCs w:val="28"/>
          <w:lang w:eastAsia="ja-JP"/>
        </w:rPr>
        <w:t>I would like to express my sincere thanks to KVPY cell for inviting me for this summer camp.</w:t>
      </w:r>
      <w:r w:rsidR="00CA3562">
        <w:rPr>
          <w:rFonts w:asciiTheme="majorHAnsi" w:hAnsiTheme="majorHAnsi"/>
          <w:sz w:val="28"/>
          <w:szCs w:val="28"/>
          <w:lang w:eastAsia="ja-JP"/>
        </w:rPr>
        <w:t xml:space="preserve"> I believe, a student gets an excellent r</w:t>
      </w:r>
      <w:r w:rsidRPr="00341213">
        <w:rPr>
          <w:rFonts w:asciiTheme="majorHAnsi" w:hAnsiTheme="majorHAnsi"/>
          <w:sz w:val="28"/>
          <w:szCs w:val="28"/>
          <w:lang w:eastAsia="ja-JP"/>
        </w:rPr>
        <w:t>esearch field</w:t>
      </w:r>
      <w:r w:rsidR="00CA3562">
        <w:rPr>
          <w:rFonts w:asciiTheme="majorHAnsi" w:hAnsiTheme="majorHAnsi"/>
          <w:sz w:val="28"/>
          <w:szCs w:val="28"/>
          <w:lang w:eastAsia="ja-JP"/>
        </w:rPr>
        <w:t xml:space="preserve"> after attending this camp</w:t>
      </w:r>
      <w:r w:rsidRPr="00341213">
        <w:rPr>
          <w:rFonts w:asciiTheme="majorHAnsi" w:hAnsiTheme="majorHAnsi"/>
          <w:sz w:val="28"/>
          <w:szCs w:val="28"/>
          <w:lang w:eastAsia="ja-JP"/>
        </w:rPr>
        <w:t>.</w:t>
      </w:r>
    </w:p>
    <w:p w:rsidR="00CA3562" w:rsidRDefault="00CA3562" w:rsidP="00CA3562">
      <w:pPr>
        <w:jc w:val="both"/>
        <w:rPr>
          <w:rFonts w:asciiTheme="majorHAnsi" w:hAnsiTheme="majorHAnsi"/>
          <w:sz w:val="28"/>
          <w:szCs w:val="28"/>
          <w:lang w:eastAsia="ja-JP"/>
        </w:rPr>
      </w:pPr>
      <w:r>
        <w:rPr>
          <w:rFonts w:asciiTheme="majorHAnsi" w:hAnsiTheme="majorHAnsi"/>
          <w:sz w:val="28"/>
          <w:szCs w:val="28"/>
          <w:lang w:eastAsia="ja-JP"/>
        </w:rPr>
        <w:t>My whole hearted thanks to</w:t>
      </w:r>
      <w:r w:rsidR="007A3A64" w:rsidRPr="00341213">
        <w:rPr>
          <w:rFonts w:asciiTheme="majorHAnsi" w:hAnsiTheme="majorHAnsi"/>
          <w:sz w:val="28"/>
          <w:szCs w:val="28"/>
          <w:lang w:eastAsia="ja-JP"/>
        </w:rPr>
        <w:t xml:space="preserve"> Mr. Amit Shinde for his support and help thr</w:t>
      </w:r>
      <w:r>
        <w:rPr>
          <w:rFonts w:asciiTheme="majorHAnsi" w:hAnsiTheme="majorHAnsi"/>
          <w:sz w:val="28"/>
          <w:szCs w:val="28"/>
          <w:lang w:eastAsia="ja-JP"/>
        </w:rPr>
        <w:t>oughout the duration of my stay.</w:t>
      </w:r>
    </w:p>
    <w:p w:rsidR="00275AD9" w:rsidRDefault="00275AD9" w:rsidP="00CA3562">
      <w:pPr>
        <w:jc w:val="both"/>
        <w:rPr>
          <w:rFonts w:asciiTheme="majorHAnsi" w:hAnsiTheme="majorHAnsi"/>
          <w:sz w:val="28"/>
          <w:szCs w:val="28"/>
          <w:lang w:eastAsia="ja-JP"/>
        </w:rPr>
      </w:pPr>
    </w:p>
    <w:p w:rsidR="00CA3562" w:rsidRDefault="00CA3562" w:rsidP="00CA3562">
      <w:pPr>
        <w:jc w:val="both"/>
        <w:rPr>
          <w:rFonts w:asciiTheme="majorHAnsi" w:hAnsiTheme="majorHAnsi"/>
          <w:sz w:val="28"/>
          <w:szCs w:val="28"/>
          <w:lang w:eastAsia="ja-JP"/>
        </w:rPr>
      </w:pPr>
      <w:r>
        <w:rPr>
          <w:rFonts w:asciiTheme="majorHAnsi" w:hAnsiTheme="majorHAnsi"/>
          <w:sz w:val="28"/>
          <w:szCs w:val="28"/>
          <w:lang w:eastAsia="ja-JP"/>
        </w:rPr>
        <w:t>I would like to thank with most emphasis to Prof. K G Suresh for his extraordinary help and support in my project. Apart from that I would like to thanks him for supporting and inspiring me to work in physics despite not being a physics background student. I thank him for providing me this excellent platform that will act like a stepping stone for my future endeavors in physics too.</w:t>
      </w:r>
    </w:p>
    <w:p w:rsidR="007A3A64" w:rsidRDefault="007A3A64" w:rsidP="00CA3562">
      <w:pPr>
        <w:jc w:val="both"/>
        <w:rPr>
          <w:rFonts w:asciiTheme="majorHAnsi" w:hAnsiTheme="majorHAnsi"/>
          <w:sz w:val="28"/>
          <w:szCs w:val="28"/>
          <w:lang w:eastAsia="ja-JP"/>
        </w:rPr>
      </w:pPr>
      <w:r w:rsidRPr="00341213">
        <w:rPr>
          <w:rFonts w:asciiTheme="majorHAnsi" w:hAnsiTheme="majorHAnsi"/>
          <w:sz w:val="28"/>
          <w:szCs w:val="28"/>
          <w:lang w:eastAsia="ja-JP"/>
        </w:rPr>
        <w:t>Mr.</w:t>
      </w:r>
      <w:r w:rsidR="00CA3562">
        <w:rPr>
          <w:rFonts w:asciiTheme="majorHAnsi" w:hAnsiTheme="majorHAnsi"/>
          <w:sz w:val="28"/>
          <w:szCs w:val="28"/>
          <w:lang w:eastAsia="ja-JP"/>
        </w:rPr>
        <w:t xml:space="preserve"> Bibekanandani Maji, research scholar, IITB</w:t>
      </w:r>
      <w:r w:rsidRPr="00341213">
        <w:rPr>
          <w:rFonts w:asciiTheme="majorHAnsi" w:hAnsiTheme="majorHAnsi"/>
          <w:sz w:val="28"/>
          <w:szCs w:val="28"/>
          <w:lang w:eastAsia="ja-JP"/>
        </w:rPr>
        <w:t xml:space="preserve">, for </w:t>
      </w:r>
      <w:r w:rsidR="00CA3562">
        <w:rPr>
          <w:rFonts w:asciiTheme="majorHAnsi" w:hAnsiTheme="majorHAnsi"/>
          <w:sz w:val="28"/>
          <w:szCs w:val="28"/>
          <w:lang w:eastAsia="ja-JP"/>
        </w:rPr>
        <w:t>helping me out at various instants in my project, especially in</w:t>
      </w:r>
      <w:r w:rsidR="00122674">
        <w:rPr>
          <w:rFonts w:asciiTheme="majorHAnsi" w:hAnsiTheme="majorHAnsi"/>
          <w:sz w:val="28"/>
          <w:szCs w:val="28"/>
          <w:lang w:eastAsia="ja-JP"/>
        </w:rPr>
        <w:t xml:space="preserve"> things related to</w:t>
      </w:r>
      <w:r w:rsidR="00CA3562">
        <w:rPr>
          <w:rFonts w:asciiTheme="majorHAnsi" w:hAnsiTheme="majorHAnsi"/>
          <w:sz w:val="28"/>
          <w:szCs w:val="28"/>
          <w:lang w:eastAsia="ja-JP"/>
        </w:rPr>
        <w:t xml:space="preserve"> </w:t>
      </w:r>
      <w:r w:rsidR="00275AD9" w:rsidRPr="00275AD9">
        <w:rPr>
          <w:rFonts w:asciiTheme="majorHAnsi" w:hAnsiTheme="majorHAnsi"/>
          <w:i/>
          <w:sz w:val="28"/>
          <w:szCs w:val="28"/>
          <w:lang w:eastAsia="ja-JP"/>
        </w:rPr>
        <w:t>magneto-caloric</w:t>
      </w:r>
      <w:r w:rsidR="00CA3562">
        <w:rPr>
          <w:rFonts w:asciiTheme="majorHAnsi" w:hAnsiTheme="majorHAnsi"/>
          <w:sz w:val="28"/>
          <w:szCs w:val="28"/>
          <w:lang w:eastAsia="ja-JP"/>
        </w:rPr>
        <w:t xml:space="preserve"> effect</w:t>
      </w:r>
      <w:r w:rsidR="00AD0577">
        <w:rPr>
          <w:rFonts w:asciiTheme="majorHAnsi" w:hAnsiTheme="majorHAnsi"/>
          <w:sz w:val="28"/>
          <w:szCs w:val="28"/>
          <w:lang w:eastAsia="ja-JP"/>
        </w:rPr>
        <w:t xml:space="preserve"> and in data of the compound that I studied</w:t>
      </w:r>
      <w:r w:rsidR="00122674">
        <w:rPr>
          <w:rFonts w:asciiTheme="majorHAnsi" w:hAnsiTheme="majorHAnsi"/>
          <w:sz w:val="28"/>
          <w:szCs w:val="28"/>
          <w:lang w:eastAsia="ja-JP"/>
        </w:rPr>
        <w:t>.</w:t>
      </w:r>
    </w:p>
    <w:p w:rsidR="00275AD9" w:rsidRPr="00341213" w:rsidRDefault="00275AD9" w:rsidP="00CA3562">
      <w:pPr>
        <w:jc w:val="both"/>
        <w:rPr>
          <w:rFonts w:asciiTheme="majorHAnsi" w:hAnsiTheme="majorHAnsi"/>
          <w:sz w:val="28"/>
          <w:szCs w:val="28"/>
          <w:lang w:eastAsia="ja-JP"/>
        </w:rPr>
      </w:pPr>
    </w:p>
    <w:p w:rsidR="007A3A64" w:rsidRPr="00341213" w:rsidRDefault="00CA3562" w:rsidP="00CA3562">
      <w:pPr>
        <w:jc w:val="both"/>
        <w:rPr>
          <w:rFonts w:asciiTheme="majorHAnsi" w:hAnsiTheme="majorHAnsi"/>
          <w:sz w:val="28"/>
          <w:szCs w:val="28"/>
          <w:lang w:eastAsia="ja-JP"/>
        </w:rPr>
      </w:pPr>
      <w:r>
        <w:rPr>
          <w:rFonts w:asciiTheme="majorHAnsi" w:hAnsiTheme="majorHAnsi"/>
          <w:sz w:val="28"/>
          <w:szCs w:val="28"/>
          <w:lang w:eastAsia="ja-JP"/>
        </w:rPr>
        <w:t>M</w:t>
      </w:r>
      <w:r w:rsidR="007A3A64" w:rsidRPr="00341213">
        <w:rPr>
          <w:rFonts w:asciiTheme="majorHAnsi" w:hAnsiTheme="majorHAnsi"/>
          <w:sz w:val="28"/>
          <w:szCs w:val="28"/>
          <w:lang w:eastAsia="ja-JP"/>
        </w:rPr>
        <w:t>y friends and KVPY invitees</w:t>
      </w:r>
      <w:r w:rsidR="00275AD9">
        <w:rPr>
          <w:rFonts w:asciiTheme="majorHAnsi" w:hAnsiTheme="majorHAnsi"/>
          <w:sz w:val="28"/>
          <w:szCs w:val="28"/>
          <w:lang w:eastAsia="ja-JP"/>
        </w:rPr>
        <w:t>,</w:t>
      </w:r>
      <w:r w:rsidR="007A3A64" w:rsidRPr="00341213">
        <w:rPr>
          <w:rFonts w:asciiTheme="majorHAnsi" w:hAnsiTheme="majorHAnsi"/>
          <w:sz w:val="28"/>
          <w:szCs w:val="28"/>
          <w:lang w:eastAsia="ja-JP"/>
        </w:rPr>
        <w:t xml:space="preserve"> for their support and never letting me feel that I </w:t>
      </w:r>
      <w:r w:rsidR="00275AD9">
        <w:rPr>
          <w:rFonts w:asciiTheme="majorHAnsi" w:hAnsiTheme="majorHAnsi"/>
          <w:sz w:val="28"/>
          <w:szCs w:val="28"/>
          <w:lang w:eastAsia="ja-JP"/>
        </w:rPr>
        <w:t>was away from home and</w:t>
      </w:r>
      <w:r w:rsidR="007A3A64" w:rsidRPr="00341213">
        <w:rPr>
          <w:rFonts w:asciiTheme="majorHAnsi" w:hAnsiTheme="majorHAnsi"/>
          <w:sz w:val="28"/>
          <w:szCs w:val="28"/>
          <w:lang w:eastAsia="ja-JP"/>
        </w:rPr>
        <w:t xml:space="preserve"> my family for extending support all the way, and uncompromised support for such a unique experience of a lifetime.</w:t>
      </w:r>
    </w:p>
    <w:p w:rsidR="00275AD9" w:rsidRDefault="00275AD9" w:rsidP="00CA3562">
      <w:pPr>
        <w:jc w:val="both"/>
        <w:rPr>
          <w:rFonts w:asciiTheme="majorHAnsi" w:hAnsiTheme="majorHAnsi"/>
          <w:sz w:val="28"/>
          <w:szCs w:val="28"/>
          <w:lang w:eastAsia="ja-JP"/>
        </w:rPr>
      </w:pPr>
    </w:p>
    <w:p w:rsidR="00275AD9" w:rsidRDefault="00275AD9" w:rsidP="00CA3562">
      <w:pPr>
        <w:jc w:val="both"/>
        <w:rPr>
          <w:rFonts w:asciiTheme="majorHAnsi" w:hAnsiTheme="majorHAnsi"/>
          <w:sz w:val="28"/>
          <w:szCs w:val="28"/>
          <w:lang w:eastAsia="ja-JP"/>
        </w:rPr>
      </w:pPr>
    </w:p>
    <w:p w:rsidR="007A3A64" w:rsidRPr="00341213" w:rsidRDefault="007A3A64" w:rsidP="00CA3562">
      <w:pPr>
        <w:jc w:val="both"/>
        <w:rPr>
          <w:rFonts w:asciiTheme="majorHAnsi" w:hAnsiTheme="majorHAnsi"/>
          <w:sz w:val="28"/>
          <w:szCs w:val="28"/>
          <w:lang w:eastAsia="ja-JP"/>
        </w:rPr>
      </w:pPr>
      <w:r w:rsidRPr="00341213">
        <w:rPr>
          <w:rFonts w:asciiTheme="majorHAnsi" w:hAnsiTheme="majorHAnsi"/>
          <w:sz w:val="28"/>
          <w:szCs w:val="28"/>
          <w:lang w:eastAsia="ja-JP"/>
        </w:rPr>
        <w:t>Thank you everyone.</w:t>
      </w:r>
    </w:p>
    <w:p w:rsidR="00366FCB" w:rsidRDefault="00366FCB" w:rsidP="00F46492"/>
    <w:p w:rsidR="00366FCB" w:rsidRDefault="00366FCB">
      <w:pPr>
        <w:spacing w:after="200"/>
      </w:pPr>
      <w:r>
        <w:br w:type="page"/>
      </w:r>
    </w:p>
    <w:p w:rsidR="00CA3562" w:rsidRPr="00CA3562" w:rsidRDefault="00CA3562" w:rsidP="00CA3562">
      <w:pPr>
        <w:pStyle w:val="Title"/>
        <w:jc w:val="left"/>
        <w:rPr>
          <w:smallCaps w:val="0"/>
          <w:sz w:val="40"/>
        </w:rPr>
      </w:pPr>
      <w:r>
        <w:rPr>
          <w:smallCaps w:val="0"/>
          <w:sz w:val="40"/>
        </w:rPr>
        <w:lastRenderedPageBreak/>
        <w:t>Preface</w:t>
      </w:r>
    </w:p>
    <w:p w:rsidR="00275AD9" w:rsidRDefault="00275AD9" w:rsidP="00F46492"/>
    <w:p w:rsidR="00275AD9" w:rsidRDefault="00122674" w:rsidP="00F46492">
      <w:r>
        <w:t>This project is my journey into mathematical modeling and simulation. Soon after I started it, I realized that it is a very powerful tool and is a new way of looking into the world, a bit more computationally and more mathematically.</w:t>
      </w:r>
    </w:p>
    <w:p w:rsidR="00122674" w:rsidRDefault="00122674" w:rsidP="00F46492"/>
    <w:p w:rsidR="00122674" w:rsidRDefault="00122674" w:rsidP="00F46492">
      <w:r>
        <w:t xml:space="preserve">I have included a lot of theory, in addition to results that I obtained primarily because I wanted to document my learning in IITB so that it may server as a reference for me in future. </w:t>
      </w:r>
    </w:p>
    <w:p w:rsidR="00275AD9" w:rsidRDefault="00275AD9">
      <w:pPr>
        <w:spacing w:after="200"/>
      </w:pPr>
      <w:r>
        <w:br w:type="page"/>
      </w:r>
    </w:p>
    <w:p w:rsidR="00366FCB" w:rsidRDefault="00366FCB" w:rsidP="00F46492"/>
    <w:sectPr w:rsidR="00366FCB">
      <w:footerReference w:type="even" r:id="rId13"/>
      <w:footerReference w:type="default" r:id="rId14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64D" w:rsidRDefault="0001064D">
      <w:pPr>
        <w:spacing w:after="0" w:line="240" w:lineRule="auto"/>
      </w:pPr>
      <w:r>
        <w:separator/>
      </w:r>
    </w:p>
  </w:endnote>
  <w:endnote w:type="continuationSeparator" w:id="0">
    <w:p w:rsidR="0001064D" w:rsidRDefault="00010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CEC" w:rsidRDefault="00C32FC0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3D992552" wp14:editId="37399335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E2CEC" w:rsidRDefault="00275AD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en-IN"/>
                            </w:rPr>
                            <w:t>Preface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 xmlns="">
          <w:pict>
            <v:rect id="Rectangle 22" o:spid="_x0000_s1029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" o:allowincell="f" filled="f" stroked="f">
              <v:textbox style="layout-flow:vertical;mso-layout-flow-alt:bottom-to-top" inset=",,8.64pt,10.8pt">
                <w:txbxContent>
                  <w:p w:rsidR="007E2CEC" w:rsidRDefault="00275AD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en-IN"/>
                      </w:rPr>
                      <w:t>Preface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36D1189E" wp14:editId="0EAA405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 xmlns="">
          <w:pict>
            <v:roundrect id="AutoShape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bLNuwIAAL0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C2fbLN&#10;uwIAAL0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473F6E5" wp14:editId="5FD37120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E2CEC" w:rsidRDefault="00C32FC0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7137BD" w:rsidRPr="007137BD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1" o:spid="_x0000_s1028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o:allowincell="f" fillcolor="#d34817 [3204]" stroked="f">
              <v:textbox inset="0,0,0,0">
                <w:txbxContent>
                  <w:p w:rsidR="007E2CEC" w:rsidRDefault="00C32FC0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7137BD" w:rsidRPr="007137BD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CEC" w:rsidRDefault="00C32FC0">
    <w:pPr>
      <w:rPr>
        <w:sz w:val="20"/>
      </w:rPr>
    </w:pPr>
    <w:r>
      <w:rPr>
        <w:noProof/>
        <w:sz w:val="10"/>
        <w:szCs w:val="10"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DA7D2D5" wp14:editId="3A501909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E2CEC" w:rsidRDefault="000F2DD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>Certificate 12/7/2011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 xmlns="">
          <w:pict>
            <v:rect id="Rectangle 24" o:spid="_x0000_s1031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" o:allowincell="f" filled="f" stroked="f">
              <v:textbox style="layout-flow:vertical;mso-layout-flow-alt:bottom-to-top" inset=",,8.64pt,10.8pt">
                <w:txbxContent>
                  <w:p w:rsidR="007E2CEC" w:rsidRDefault="000F2DD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>Certificate 12/7/2011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DDD3813" wp14:editId="1ABD078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 xmlns="">
          <w:pict>
            <v:roundrect id="AutoShape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DEnyKC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D65241" wp14:editId="191E78C2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E2CEC" w:rsidRDefault="00C32FC0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7137BD" w:rsidRPr="007137BD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8" o:spid="_x0000_s1030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d34817 [3204]" stroked="f">
              <v:textbox inset="0,0,0,0">
                <w:txbxContent>
                  <w:p w:rsidR="007E2CEC" w:rsidRDefault="00C32FC0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7137BD" w:rsidRPr="007137BD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7E2CEC" w:rsidRDefault="007E2CEC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64D" w:rsidRDefault="0001064D">
      <w:pPr>
        <w:spacing w:after="0" w:line="240" w:lineRule="auto"/>
      </w:pPr>
      <w:r>
        <w:separator/>
      </w:r>
    </w:p>
  </w:footnote>
  <w:footnote w:type="continuationSeparator" w:id="0">
    <w:p w:rsidR="0001064D" w:rsidRDefault="00010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582"/>
    <w:rsid w:val="0001064D"/>
    <w:rsid w:val="000F2DDA"/>
    <w:rsid w:val="00122674"/>
    <w:rsid w:val="00195D0B"/>
    <w:rsid w:val="00235A27"/>
    <w:rsid w:val="00275AD9"/>
    <w:rsid w:val="00322F27"/>
    <w:rsid w:val="00366FCB"/>
    <w:rsid w:val="00384289"/>
    <w:rsid w:val="004E6E1B"/>
    <w:rsid w:val="0055762F"/>
    <w:rsid w:val="005822E2"/>
    <w:rsid w:val="005C335E"/>
    <w:rsid w:val="00675290"/>
    <w:rsid w:val="006F6419"/>
    <w:rsid w:val="007137BD"/>
    <w:rsid w:val="007A3A64"/>
    <w:rsid w:val="007E2CEC"/>
    <w:rsid w:val="007F2683"/>
    <w:rsid w:val="008714D4"/>
    <w:rsid w:val="00963582"/>
    <w:rsid w:val="00AD0577"/>
    <w:rsid w:val="00AE3B64"/>
    <w:rsid w:val="00B53CDE"/>
    <w:rsid w:val="00C32FC0"/>
    <w:rsid w:val="00CA3562"/>
    <w:rsid w:val="00D96E9D"/>
    <w:rsid w:val="00E4534C"/>
    <w:rsid w:val="00F20BDB"/>
    <w:rsid w:val="00F4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HAnsi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HAnsi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ar\Desktop\word\TS101773064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2011-07-13T00:00:00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9C4EA158-6381-4403-B672-7654AF6C66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414CD6-94A7-465C-841C-364E8CAFD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TS101773064</Template>
  <TotalTime>100</TotalTime>
  <Pages>7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</vt:lpstr>
    </vt:vector>
  </TitlesOfParts>
  <Company>KVPY</Company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Mathematical modelling</dc:title>
  <dc:subject>By K G SURESH</dc:subject>
  <dc:creator>simar</dc:creator>
  <cp:lastModifiedBy>simar</cp:lastModifiedBy>
  <cp:revision>13</cp:revision>
  <cp:lastPrinted>2011-07-12T07:53:00Z</cp:lastPrinted>
  <dcterms:created xsi:type="dcterms:W3CDTF">2011-07-07T01:22:00Z</dcterms:created>
  <dcterms:modified xsi:type="dcterms:W3CDTF">2011-07-12T13:04:00Z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